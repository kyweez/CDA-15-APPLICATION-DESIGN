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2A36D" w14:textId="77777777" w:rsidR="00814823" w:rsidRDefault="00814823" w:rsidP="00814823"/>
    <w:tbl>
      <w:tblPr>
        <w:tblStyle w:val="Tableausimple4"/>
        <w:tblW w:w="12256" w:type="dxa"/>
        <w:jc w:val="center"/>
        <w:tblLook w:val="04A0" w:firstRow="1" w:lastRow="0" w:firstColumn="1" w:lastColumn="0" w:noHBand="0" w:noVBand="1"/>
        <w:tblDescription w:val="Tableau de disposition"/>
      </w:tblPr>
      <w:tblGrid>
        <w:gridCol w:w="12256"/>
      </w:tblGrid>
      <w:tr w:rsidR="00814823" w14:paraId="4EC8004D" w14:textId="77777777" w:rsidTr="0038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13D4337D" w14:textId="77777777" w:rsidR="00814823" w:rsidRPr="008F5585" w:rsidRDefault="00814823" w:rsidP="008F5585">
            <w:pPr>
              <w:pStyle w:val="Titredurapport"/>
            </w:pP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0ED90A5" wp14:editId="44D2F683">
                      <wp:extent cx="6697389" cy="571500"/>
                      <wp:effectExtent l="0" t="0" r="0" b="0"/>
                      <wp:docPr id="24" name="Zone de texte 24" descr="Zone de texte pour entrer un 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rez le titre du document :"/>
                                    <w:tag w:val=""/>
                                    <w:id w:val="1159278023"/>
                                    <w:placeholder>
                                      <w:docPart w:val="E9D408FD003E4E08B6328C886C3CC1E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37C0A73C" w14:textId="5E7F40BB" w:rsidR="00814823" w:rsidRPr="008A25CD" w:rsidRDefault="00FE3DC0" w:rsidP="00814823">
                                      <w:pPr>
                                        <w:pStyle w:val="Titredurapport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Travail sur le DAB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ED90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24" o:spid="_x0000_s1026" type="#_x0000_t202" alt="Zone de texte pour entrer un titr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rez le titre du document :"/>
                              <w:tag w:val=""/>
                              <w:id w:val="1159278023"/>
                              <w:placeholder>
                                <w:docPart w:val="E9D408FD003E4E08B6328C886C3CC1E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37C0A73C" w14:textId="5E7F40BB" w:rsidR="00814823" w:rsidRPr="008A25CD" w:rsidRDefault="00FE3DC0" w:rsidP="00814823">
                                <w:pPr>
                                  <w:pStyle w:val="Titredurapport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Travail sur le DAB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C47E0FF" wp14:editId="1C8F7593">
                      <wp:extent cx="3202305" cy="95250"/>
                      <wp:effectExtent l="0" t="0" r="0" b="0"/>
                      <wp:docPr id="18" name="Rectangle 18" descr="Lig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500C1A" id="Rectangle 18" o:spid="_x0000_s1026" alt="Lig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" fillcolor="#cb400b [2415]" stroked="f" strokeweight="2.25pt">
                      <w10:anchorlock/>
                    </v:rect>
                  </w:pict>
                </mc:Fallback>
              </mc:AlternateContent>
            </w:r>
          </w:p>
        </w:tc>
      </w:tr>
      <w:tr w:rsidR="00814823" w14:paraId="14F5B1E9" w14:textId="77777777" w:rsidTr="000C2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69C06528" w14:textId="1C540F51" w:rsidR="00FE3DC0" w:rsidRPr="00FE3DC0" w:rsidRDefault="00814823" w:rsidP="00FE3DC0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fr-FR"/>
              </w:rPr>
              <mc:AlternateContent>
                <mc:Choice Requires="wps">
                  <w:drawing>
                    <wp:inline distT="0" distB="0" distL="0" distR="0" wp14:anchorId="469E4146" wp14:editId="403AEF19">
                      <wp:extent cx="3515096" cy="714375"/>
                      <wp:effectExtent l="0" t="0" r="0" b="9525"/>
                      <wp:docPr id="25" name="Zone de texte 25" descr="Zone de texte permettant d’entrer le sous-titr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Entrez le sous-titre du document :"/>
                                    <w:tag w:val="Entrez le sous-titre du document :"/>
                                    <w:id w:val="-82621622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4692E6AB" w14:textId="1C182450" w:rsidR="00814823" w:rsidRDefault="00FE3DC0" w:rsidP="00814823">
                                      <w:pPr>
                                        <w:pStyle w:val="Sous-titre"/>
                                        <w:jc w:val="center"/>
                                      </w:pPr>
                                      <w:r>
                                        <w:t xml:space="preserve">Module de travail : </w:t>
                                      </w:r>
                                      <w:proofErr w:type="spellStart"/>
                                      <w:r>
                                        <w:t>Unified</w:t>
                                      </w:r>
                                      <w:proofErr w:type="spellEnd"/>
                                      <w:r>
                                        <w:t xml:space="preserve"> Process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9E4146" id="Zone de texte 25" o:spid="_x0000_s1027" type="#_x0000_t202" alt="Zone de texte permettant d’entrer le sous-titr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" filled="f" stroked="f">
                      <v:textbox>
                        <w:txbxContent>
                          <w:sdt>
                            <w:sdtPr>
                              <w:alias w:val="Entrez le sous-titre du document :"/>
                              <w:tag w:val="Entrez le sous-titre du document :"/>
                              <w:id w:val="-8262162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4692E6AB" w14:textId="1C182450" w:rsidR="00814823" w:rsidRDefault="00FE3DC0" w:rsidP="00814823">
                                <w:pPr>
                                  <w:pStyle w:val="Sous-titre"/>
                                  <w:jc w:val="center"/>
                                </w:pPr>
                                <w:r>
                                  <w:t xml:space="preserve">Module de travail : </w:t>
                                </w:r>
                                <w:proofErr w:type="spellStart"/>
                                <w:r>
                                  <w:t>Unified</w:t>
                                </w:r>
                                <w:proofErr w:type="spellEnd"/>
                                <w:r>
                                  <w:t xml:space="preserve"> Process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814823" w14:paraId="74B7524F" w14:textId="77777777" w:rsidTr="000C2E5D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3F1D5A" w:themeFill="accent1"/>
            <w:vAlign w:val="center"/>
          </w:tcPr>
          <w:p w14:paraId="30B6ED38" w14:textId="77777777" w:rsidR="00814823" w:rsidRPr="005D120C" w:rsidRDefault="00814823" w:rsidP="000C2E5D">
            <w:pPr>
              <w:jc w:val="center"/>
              <w:rPr>
                <w:rFonts w:asciiTheme="majorHAnsi" w:eastAsiaTheme="majorEastAsia" w:hAnsiTheme="majorHAnsi" w:cstheme="majorBidi"/>
                <w:color w:val="F3642C" w:themeColor="text2"/>
                <w:spacing w:val="5"/>
                <w:kern w:val="28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F3642C" w:themeColor="text2"/>
                <w:spacing w:val="5"/>
                <w:kern w:val="28"/>
                <w:sz w:val="96"/>
                <w:szCs w:val="56"/>
                <w:lang w:bidi="fr-FR"/>
              </w:rPr>
              <mc:AlternateContent>
                <mc:Choice Requires="wps">
                  <w:drawing>
                    <wp:inline distT="0" distB="0" distL="0" distR="0" wp14:anchorId="2FF375AA" wp14:editId="29F5BD98">
                      <wp:extent cx="6495393" cy="676894"/>
                      <wp:effectExtent l="0" t="0" r="0" b="9525"/>
                      <wp:docPr id="26" name="Zone de texte 26" descr="Zone de texte dans laquelle entrer le résumé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95393" cy="6768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0BA27" w14:textId="19D82A2A" w:rsidR="00814823" w:rsidRPr="005D120C" w:rsidRDefault="00FE3DC0" w:rsidP="0081482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Ce document reprend le travail de </w:t>
                                  </w:r>
                                  <w:r w:rsidRPr="00E83345">
                                    <w:rPr>
                                      <w:b/>
                                      <w:bCs/>
                                      <w:color w:val="FFFF00"/>
                                    </w:rPr>
                                    <w:t>Sylvain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83345">
                                    <w:rPr>
                                      <w:b/>
                                      <w:bCs/>
                                      <w:color w:val="FFFF00"/>
                                    </w:rPr>
                                    <w:t>Masoud</w:t>
                                  </w:r>
                                  <w:proofErr w:type="spellEnd"/>
                                  <w:r w:rsidRPr="00E83345">
                                    <w:rPr>
                                      <w:color w:va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et </w:t>
                                  </w:r>
                                  <w:r w:rsidRPr="00E83345">
                                    <w:rPr>
                                      <w:b/>
                                      <w:bCs/>
                                      <w:color w:val="FFFF00"/>
                                    </w:rPr>
                                    <w:t>Aurélien</w:t>
                                  </w:r>
                                  <w:r w:rsidRPr="00E83345">
                                    <w:rPr>
                                      <w:color w:val="FFFF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sur la conception d’une application de distributeur automatique de billet.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F375AA" id="Zone de texte 26" o:spid="_x0000_s1028" type="#_x0000_t202" alt="Zone de texte dans laquelle entrer le résumé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" filled="f" stroked="f">
                      <v:textbox>
                        <w:txbxContent>
                          <w:p w14:paraId="0460BA27" w14:textId="19D82A2A" w:rsidR="00814823" w:rsidRPr="005D120C" w:rsidRDefault="00FE3DC0" w:rsidP="0081482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Ce document reprend le travail de </w:t>
                            </w:r>
                            <w:r w:rsidRPr="00E83345">
                              <w:rPr>
                                <w:b/>
                                <w:bCs/>
                                <w:color w:val="FFFF00"/>
                              </w:rPr>
                              <w:t>Sylvain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E83345">
                              <w:rPr>
                                <w:b/>
                                <w:bCs/>
                                <w:color w:val="FFFF00"/>
                              </w:rPr>
                              <w:t>Masoud</w:t>
                            </w:r>
                            <w:proofErr w:type="spellEnd"/>
                            <w:r w:rsidRPr="00E83345">
                              <w:rPr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et </w:t>
                            </w:r>
                            <w:r w:rsidRPr="00E83345">
                              <w:rPr>
                                <w:b/>
                                <w:bCs/>
                                <w:color w:val="FFFF00"/>
                              </w:rPr>
                              <w:t>Aurélien</w:t>
                            </w:r>
                            <w:r w:rsidRPr="00E83345">
                              <w:rPr>
                                <w:color w:val="FFFF0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sur la conception d’une application de distributeur automatique de billet.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53523C9E" w14:textId="4EC2D4C7" w:rsidR="00FE3DC0" w:rsidRDefault="00FE3DC0">
      <w:pPr>
        <w:rPr>
          <w:b/>
          <w:bCs/>
        </w:rPr>
      </w:pPr>
      <w:r>
        <w:rPr>
          <w:b/>
          <w:bCs/>
        </w:rPr>
        <w:br w:type="page"/>
      </w:r>
    </w:p>
    <w:p w14:paraId="4C21FBB9" w14:textId="62CAC84D" w:rsidR="00FE3DC0" w:rsidRDefault="00FE3DC0" w:rsidP="00FE3DC0">
      <w:pPr>
        <w:pStyle w:val="Titre1"/>
      </w:pPr>
      <w:r>
        <w:lastRenderedPageBreak/>
        <w:t>Identifier les acteurs</w:t>
      </w:r>
    </w:p>
    <w:p w14:paraId="08B57AF2" w14:textId="3F69E88A" w:rsidR="00FE3DC0" w:rsidRDefault="00FE3DC0" w:rsidP="00FE3DC0">
      <w:pPr>
        <w:spacing w:before="240"/>
        <w:jc w:val="both"/>
      </w:pPr>
      <w:r w:rsidRPr="00FE3DC0">
        <w:t>Un acteur représente un rôle joué par une entité externe (utilisateur humain, dispositif matériel ou autre système) qui interagit directement avec le système étudié. Un acteur peut consulter et/ou modifier directement l’état du système, en émettant et/ou en recevant des messages susceptibles d’être porteurs de données</w:t>
      </w:r>
      <w:r>
        <w:t>.</w:t>
      </w:r>
    </w:p>
    <w:p w14:paraId="6A55A26A" w14:textId="72449CF0" w:rsidR="00FE3DC0" w:rsidRPr="00FE3DC0" w:rsidRDefault="00FE3DC0" w:rsidP="00FE3DC0">
      <w:pPr>
        <w:pStyle w:val="Titre2"/>
        <w:spacing w:after="240"/>
      </w:pPr>
      <w:r>
        <w:t>Acteurs principaux</w:t>
      </w:r>
    </w:p>
    <w:p w14:paraId="68CEF253" w14:textId="16522E82" w:rsidR="00FE3DC0" w:rsidRDefault="00FE3DC0" w:rsidP="00FE3DC0">
      <w:pPr>
        <w:pStyle w:val="Titre3"/>
      </w:pPr>
      <w:r>
        <w:t>Le client</w:t>
      </w:r>
    </w:p>
    <w:p w14:paraId="69CEE154" w14:textId="1C9A9289" w:rsidR="00FE3DC0" w:rsidRPr="00FE3DC0" w:rsidRDefault="00FE3DC0" w:rsidP="00FE3DC0">
      <w:r>
        <w:t>C’est l’utilisateur final du distributeur de billets.</w:t>
      </w:r>
    </w:p>
    <w:p w14:paraId="55D163C5" w14:textId="4D54224B" w:rsidR="00FE3DC0" w:rsidRDefault="00FE3DC0" w:rsidP="00FE3DC0">
      <w:pPr>
        <w:pStyle w:val="Titre2"/>
        <w:spacing w:after="240"/>
      </w:pPr>
      <w:r>
        <w:t>Acteurs secondaires</w:t>
      </w:r>
    </w:p>
    <w:p w14:paraId="2FB47E80" w14:textId="1FB05D21" w:rsidR="00FE3DC0" w:rsidRDefault="00FE3DC0" w:rsidP="00FE3DC0">
      <w:pPr>
        <w:pStyle w:val="Titre3"/>
      </w:pPr>
      <w:r>
        <w:t>La banque principale</w:t>
      </w:r>
    </w:p>
    <w:p w14:paraId="205DDCAE" w14:textId="0A071A43" w:rsidR="00FE3DC0" w:rsidRDefault="00FE3DC0" w:rsidP="00FE3DC0">
      <w:r>
        <w:t xml:space="preserve">C’est l’entreprise qui met à disposition le distributeur. Elle est responsable de l’approvisionnement et de du fonctionnement de l’application du distributeur. Pour se faire aider, elle externalise ces tâches </w:t>
      </w:r>
      <w:r>
        <w:t xml:space="preserve">à </w:t>
      </w:r>
      <w:r>
        <w:t>des prestataires.</w:t>
      </w:r>
    </w:p>
    <w:p w14:paraId="16AE74A4" w14:textId="231A0ABC" w:rsidR="00FE3DC0" w:rsidRDefault="00FE3DC0" w:rsidP="00FE3DC0">
      <w:pPr>
        <w:pStyle w:val="Titre3"/>
      </w:pPr>
      <w:r>
        <w:t>Le prestataire de service</w:t>
      </w:r>
    </w:p>
    <w:p w14:paraId="16D90352" w14:textId="2E0E92FE" w:rsidR="00FE3DC0" w:rsidRPr="00FE3DC0" w:rsidRDefault="00FE3DC0" w:rsidP="00FE3DC0">
      <w:r>
        <w:t>C’est l’entreprise qui fournit, maintient et met en place la solution logicielle pour le distributeur automatique.</w:t>
      </w:r>
    </w:p>
    <w:p w14:paraId="16FDCE7A" w14:textId="3B0AA99F" w:rsidR="00FE3DC0" w:rsidRPr="00FE3DC0" w:rsidRDefault="00FE3DC0" w:rsidP="00FE3DC0">
      <w:pPr>
        <w:pStyle w:val="Titre3"/>
      </w:pPr>
      <w:r>
        <w:t>Les dabistes</w:t>
      </w:r>
    </w:p>
    <w:p w14:paraId="5C66D32B" w14:textId="392C12F2" w:rsidR="00FE3DC0" w:rsidRDefault="00FE3DC0" w:rsidP="00FE3DC0">
      <w:r>
        <w:t>Ce sont les personnes qui remettent de l’argent liquide dans le distributeur.</w:t>
      </w:r>
    </w:p>
    <w:p w14:paraId="5F4D2844" w14:textId="77777777" w:rsidR="00FE3DC0" w:rsidRDefault="00FE3DC0" w:rsidP="00FE3DC0">
      <w:pPr>
        <w:pStyle w:val="Titre3"/>
      </w:pPr>
      <w:r>
        <w:t>Les banques concurrentes</w:t>
      </w:r>
    </w:p>
    <w:p w14:paraId="65E362AB" w14:textId="39A202B0" w:rsidR="00E67C4F" w:rsidRDefault="00FE3DC0" w:rsidP="00FE3DC0">
      <w:r>
        <w:t xml:space="preserve">Ce sont les banques avec lesquels </w:t>
      </w:r>
      <w:r w:rsidR="00E67C4F">
        <w:t>la banque principale devra coopérer pour les retraits et les virements.</w:t>
      </w:r>
    </w:p>
    <w:p w14:paraId="174DEB50" w14:textId="77777777" w:rsidR="00E67C4F" w:rsidRDefault="00E67C4F">
      <w:pPr>
        <w:spacing w:after="200" w:line="276" w:lineRule="auto"/>
      </w:pPr>
      <w:r>
        <w:br w:type="page"/>
      </w:r>
    </w:p>
    <w:p w14:paraId="3E14A8F1" w14:textId="1629F2AC" w:rsidR="00FE3DC0" w:rsidRDefault="00E67C4F" w:rsidP="00E67C4F">
      <w:pPr>
        <w:pStyle w:val="Titre1"/>
      </w:pPr>
      <w:r>
        <w:lastRenderedPageBreak/>
        <w:t>Diagramme de contexte</w:t>
      </w:r>
      <w:r w:rsidR="00E83345">
        <w:t xml:space="preserve"> v1</w:t>
      </w:r>
    </w:p>
    <w:p w14:paraId="7B5524A1" w14:textId="0C6B2735" w:rsidR="00D81BA9" w:rsidRDefault="00D81BA9" w:rsidP="00FE3DC0"/>
    <w:p w14:paraId="05CBD355" w14:textId="4C0EF424" w:rsidR="00D81BA9" w:rsidRDefault="00D81BA9" w:rsidP="00FE3DC0">
      <w:r w:rsidRPr="00D81BA9">
        <w:drawing>
          <wp:inline distT="0" distB="0" distL="0" distR="0" wp14:anchorId="19DA322A" wp14:editId="1413862C">
            <wp:extent cx="6188710" cy="650811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D16" w14:textId="624F5F3D" w:rsidR="00E83345" w:rsidRDefault="00E83345">
      <w:pPr>
        <w:spacing w:after="200" w:line="276" w:lineRule="auto"/>
      </w:pPr>
      <w:r>
        <w:br w:type="page"/>
      </w:r>
    </w:p>
    <w:p w14:paraId="1A058E30" w14:textId="66A699E9" w:rsidR="00D81BA9" w:rsidRDefault="00E83345" w:rsidP="00E83345">
      <w:pPr>
        <w:pStyle w:val="Titre1"/>
      </w:pPr>
      <w:r>
        <w:lastRenderedPageBreak/>
        <w:t>Diagramme de contexte v2</w:t>
      </w:r>
    </w:p>
    <w:p w14:paraId="63CCA2A1" w14:textId="77777777" w:rsidR="00E83345" w:rsidRDefault="00E83345" w:rsidP="00FE3DC0"/>
    <w:p w14:paraId="7159870C" w14:textId="1D3ABA92" w:rsidR="00D81BA9" w:rsidRDefault="00E83345">
      <w:pPr>
        <w:spacing w:after="200" w:line="276" w:lineRule="auto"/>
      </w:pPr>
      <w:r w:rsidRPr="00E83345">
        <w:drawing>
          <wp:inline distT="0" distB="0" distL="0" distR="0" wp14:anchorId="71143ECA" wp14:editId="3FE443CD">
            <wp:extent cx="6188710" cy="7025640"/>
            <wp:effectExtent l="0" t="0" r="254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BA9">
        <w:br w:type="page"/>
      </w:r>
    </w:p>
    <w:p w14:paraId="6F006C40" w14:textId="2FB01470" w:rsidR="00D81BA9" w:rsidRDefault="00D81BA9" w:rsidP="00D81BA9">
      <w:pPr>
        <w:pStyle w:val="Titre1"/>
      </w:pPr>
      <w:r>
        <w:lastRenderedPageBreak/>
        <w:t>Cas d’utilisation classique</w:t>
      </w:r>
    </w:p>
    <w:p w14:paraId="110CE076" w14:textId="360BC531" w:rsidR="00D81BA9" w:rsidRDefault="00D81BA9" w:rsidP="00D81BA9"/>
    <w:p w14:paraId="4A0F62E7" w14:textId="30E5734F" w:rsidR="00D81BA9" w:rsidRDefault="002B6B2E" w:rsidP="00D81BA9">
      <w:pPr>
        <w:pStyle w:val="Paragraphedeliste"/>
        <w:numPr>
          <w:ilvl w:val="0"/>
          <w:numId w:val="11"/>
        </w:numPr>
      </w:pPr>
      <w:r>
        <w:rPr>
          <w:b/>
          <w:bCs/>
        </w:rPr>
        <w:t>Le client s</w:t>
      </w:r>
      <w:r w:rsidR="00D81BA9" w:rsidRPr="00D81BA9">
        <w:rPr>
          <w:b/>
          <w:bCs/>
        </w:rPr>
        <w:t>’identifie sur le distributeur</w:t>
      </w:r>
      <w:r w:rsidR="00D81BA9">
        <w:t> : Insérer la carte et taper son code pin</w:t>
      </w:r>
    </w:p>
    <w:p w14:paraId="4B52168D" w14:textId="33DF74CA" w:rsidR="00D81BA9" w:rsidRDefault="002B6B2E" w:rsidP="00D81BA9">
      <w:pPr>
        <w:pStyle w:val="Paragraphedeliste"/>
        <w:numPr>
          <w:ilvl w:val="0"/>
          <w:numId w:val="11"/>
        </w:numPr>
      </w:pPr>
      <w:r w:rsidRPr="002B6B2E">
        <w:rPr>
          <w:b/>
          <w:bCs/>
        </w:rPr>
        <w:t>Le système a</w:t>
      </w:r>
      <w:r w:rsidR="00D81BA9" w:rsidRPr="002B6B2E">
        <w:rPr>
          <w:b/>
          <w:bCs/>
        </w:rPr>
        <w:t>ffiche les opérations disponibles</w:t>
      </w:r>
      <w:r w:rsidR="00D81BA9">
        <w:t xml:space="preserve"> : Afficher une liste de toutes les opérations possibles.</w:t>
      </w:r>
    </w:p>
    <w:p w14:paraId="1E10FCD9" w14:textId="5ACD24EB" w:rsidR="002B6B2E" w:rsidRDefault="002B6B2E" w:rsidP="00D81BA9">
      <w:pPr>
        <w:pStyle w:val="Paragraphedeliste"/>
        <w:numPr>
          <w:ilvl w:val="0"/>
          <w:numId w:val="11"/>
        </w:numPr>
      </w:pPr>
      <w:r w:rsidRPr="002B6B2E">
        <w:rPr>
          <w:b/>
          <w:bCs/>
        </w:rPr>
        <w:t>Le client effectue une opération</w:t>
      </w:r>
      <w:r w:rsidR="00D81BA9">
        <w:t xml:space="preserve"> : </w:t>
      </w:r>
      <w:r>
        <w:t>Retrait, Dépôt, Virement, Consulter son solde, Imprimer un RIB, Consulter un historique des opérations</w:t>
      </w:r>
    </w:p>
    <w:p w14:paraId="7C98B6B9" w14:textId="1381FB73" w:rsidR="00D81BA9" w:rsidRDefault="002B6B2E" w:rsidP="00D81BA9">
      <w:pPr>
        <w:pStyle w:val="Paragraphedeliste"/>
        <w:numPr>
          <w:ilvl w:val="0"/>
          <w:numId w:val="11"/>
        </w:numPr>
      </w:pPr>
      <w:r w:rsidRPr="002B6B2E">
        <w:rPr>
          <w:b/>
          <w:bCs/>
        </w:rPr>
        <w:t>Le système effectue l’opération demandée</w:t>
      </w:r>
      <w:r>
        <w:t> : Certaines opérations permettent de refaire d’autres opérations par la suite.</w:t>
      </w:r>
    </w:p>
    <w:p w14:paraId="3691F56C" w14:textId="1B9E6FFD" w:rsidR="002B6B2E" w:rsidRPr="00D81BA9" w:rsidRDefault="002B6B2E" w:rsidP="00D81BA9">
      <w:pPr>
        <w:pStyle w:val="Paragraphedeliste"/>
        <w:numPr>
          <w:ilvl w:val="0"/>
          <w:numId w:val="11"/>
        </w:numPr>
      </w:pPr>
      <w:r w:rsidRPr="002B6B2E">
        <w:rPr>
          <w:b/>
          <w:bCs/>
        </w:rPr>
        <w:t>Le système restitue sa carte au client</w:t>
      </w:r>
      <w:r>
        <w:t> : Le système ferme la session client, et éjecte la carte pour que le client la récupère</w:t>
      </w:r>
    </w:p>
    <w:p w14:paraId="5815B794" w14:textId="52AFE2DA" w:rsidR="006503B7" w:rsidRDefault="006503B7">
      <w:pPr>
        <w:spacing w:after="200" w:line="276" w:lineRule="auto"/>
      </w:pPr>
      <w:r>
        <w:br w:type="page"/>
      </w:r>
    </w:p>
    <w:p w14:paraId="409EA52E" w14:textId="5AC37E76" w:rsidR="00D81BA9" w:rsidRDefault="006503B7" w:rsidP="006503B7">
      <w:pPr>
        <w:pStyle w:val="Titre1"/>
      </w:pPr>
      <w:r>
        <w:lastRenderedPageBreak/>
        <w:t>Diagramme de use-case</w:t>
      </w:r>
    </w:p>
    <w:p w14:paraId="550DFAF9" w14:textId="77777777" w:rsidR="006503B7" w:rsidRDefault="006503B7" w:rsidP="00FE3DC0"/>
    <w:p w14:paraId="6045E015" w14:textId="215E1990" w:rsidR="00FE3DC0" w:rsidRPr="00FE3DC0" w:rsidRDefault="006503B7" w:rsidP="00FE3DC0">
      <w:pPr>
        <w:spacing w:before="240"/>
      </w:pPr>
      <w:r w:rsidRPr="006503B7">
        <w:drawing>
          <wp:inline distT="0" distB="0" distL="0" distR="0" wp14:anchorId="320760D6" wp14:editId="42D9C3B0">
            <wp:extent cx="6188710" cy="667385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simple4"/>
        <w:tblW w:w="12256" w:type="dxa"/>
        <w:jc w:val="center"/>
        <w:tblLook w:val="04A0" w:firstRow="1" w:lastRow="0" w:firstColumn="1" w:lastColumn="0" w:noHBand="0" w:noVBand="1"/>
        <w:tblDescription w:val="Tableau de disposition"/>
      </w:tblPr>
      <w:tblGrid>
        <w:gridCol w:w="12256"/>
      </w:tblGrid>
      <w:tr w:rsidR="00814823" w14:paraId="4C55D0F5" w14:textId="77777777" w:rsidTr="00604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088462D9" w14:textId="3960D82E" w:rsidR="00814823" w:rsidRDefault="00814823" w:rsidP="006045D9">
            <w:pPr>
              <w:rPr>
                <w:b w:val="0"/>
                <w:bCs w:val="0"/>
              </w:rPr>
            </w:pPr>
          </w:p>
          <w:p w14:paraId="1EED140D" w14:textId="77777777" w:rsidR="00FE3DC0" w:rsidRDefault="00FE3DC0" w:rsidP="006045D9">
            <w:pPr>
              <w:rPr>
                <w:b w:val="0"/>
                <w:bCs w:val="0"/>
              </w:rPr>
            </w:pPr>
          </w:p>
          <w:p w14:paraId="37DDA027" w14:textId="600E4800" w:rsidR="00FE3DC0" w:rsidRDefault="00FE3DC0" w:rsidP="006045D9"/>
        </w:tc>
      </w:tr>
    </w:tbl>
    <w:p w14:paraId="52BDA847" w14:textId="77777777" w:rsidR="00C13B2F" w:rsidRPr="004F53E9" w:rsidRDefault="00C13B2F" w:rsidP="001C62C8">
      <w:pPr>
        <w:rPr>
          <w:sz w:val="24"/>
        </w:rPr>
      </w:pPr>
    </w:p>
    <w:sectPr w:rsidR="00C13B2F" w:rsidRPr="004F53E9" w:rsidSect="000C1F8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F2257" w14:textId="77777777" w:rsidR="002517AA" w:rsidRDefault="002517AA">
      <w:pPr>
        <w:spacing w:after="0"/>
      </w:pPr>
      <w:r>
        <w:separator/>
      </w:r>
    </w:p>
  </w:endnote>
  <w:endnote w:type="continuationSeparator" w:id="0">
    <w:p w14:paraId="17144929" w14:textId="77777777" w:rsidR="002517AA" w:rsidRDefault="002517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0BE56" w14:textId="77777777" w:rsidR="00172D10" w:rsidRDefault="00172D10">
    <w:pPr>
      <w:jc w:val="right"/>
    </w:pPr>
  </w:p>
  <w:p w14:paraId="3A72B020" w14:textId="77777777" w:rsidR="00172D10" w:rsidRDefault="001C62C8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5CDB8F05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72FB6" w14:textId="77777777" w:rsidR="005D120C" w:rsidRPr="005D120C" w:rsidRDefault="005D120C">
        <w:pPr>
          <w:pStyle w:val="Pieddepage"/>
          <w:jc w:val="center"/>
          <w:rPr>
            <w:color w:val="3F1D5A" w:themeColor="accent1"/>
          </w:rPr>
        </w:pPr>
        <w:r w:rsidRPr="005D120C">
          <w:rPr>
            <w:color w:val="3F1D5A" w:themeColor="accent1"/>
            <w:lang w:bidi="fr-FR"/>
          </w:rPr>
          <w:fldChar w:fldCharType="begin"/>
        </w:r>
        <w:r w:rsidRPr="005D120C">
          <w:rPr>
            <w:color w:val="3F1D5A" w:themeColor="accent1"/>
            <w:lang w:bidi="fr-FR"/>
          </w:rPr>
          <w:instrText xml:space="preserve"> PAGE   \* MERGEFORMAT </w:instrText>
        </w:r>
        <w:r w:rsidRPr="005D120C">
          <w:rPr>
            <w:color w:val="3F1D5A" w:themeColor="accent1"/>
            <w:lang w:bidi="fr-FR"/>
          </w:rPr>
          <w:fldChar w:fldCharType="separate"/>
        </w:r>
        <w:r w:rsidR="00DB0EF4">
          <w:rPr>
            <w:noProof/>
            <w:color w:val="3F1D5A" w:themeColor="accent1"/>
            <w:lang w:bidi="fr-FR"/>
          </w:rPr>
          <w:t>1</w:t>
        </w:r>
        <w:r w:rsidRPr="005D120C">
          <w:rPr>
            <w:noProof/>
            <w:color w:val="3F1D5A" w:themeColor="accent1"/>
            <w:lang w:bidi="fr-FR"/>
          </w:rPr>
          <w:fldChar w:fldCharType="end"/>
        </w:r>
      </w:p>
    </w:sdtContent>
  </w:sdt>
  <w:p w14:paraId="5CAE2D8F" w14:textId="77777777" w:rsidR="00172D10" w:rsidRDefault="00172D10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FE926" w14:textId="77777777" w:rsidR="00094803" w:rsidRDefault="00094803">
    <w:pPr>
      <w:pStyle w:val="Pieddepag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585B2EC" wp14:editId="652DE5EB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e 17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sme 22" descr="Hexagon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sme 29" descr="Hexagone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sme 30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475AF8C" id="Groupe 17" o:spid="_x0000_s1026" alt="Hexagones de plusieurs couleurs" style="position:absolute;margin-left:-70.5pt;margin-top:-165.9pt;width:321.8pt;height:267.1pt;z-index:251660288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sme 22" o:spid="_x0000_s1027" type="#_x0000_t75" alt="Hexagone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">
                <v:imagedata r:id="rId7" o:title="Hexagone 2"/>
              </v:shape>
              <v:shape id="Graphisme 29" o:spid="_x0000_s1028" type="#_x0000_t75" alt="Hexagone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">
                <v:imagedata r:id="rId8" o:title="Hexagone 3"/>
              </v:shape>
              <v:shape id="Graphisme 30" o:spid="_x0000_s1029" type="#_x0000_t75" alt="Hexagone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">
                <v:imagedata r:id="rId9" o:title="Hexagone 1"/>
              </v:shape>
            </v:group>
          </w:pict>
        </mc:Fallback>
      </mc:AlternateContent>
    </w:r>
    <w:r>
      <w:rPr>
        <w:noProof/>
        <w:lang w:bidi="fr-FR"/>
      </w:rPr>
      <w:drawing>
        <wp:anchor distT="0" distB="0" distL="114300" distR="114300" simplePos="0" relativeHeight="251661312" behindDoc="0" locked="0" layoutInCell="1" allowOverlap="1" wp14:anchorId="2CDA4E93" wp14:editId="4E052DF3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31" name="Graphisme 31" descr="Hexag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sme 31" descr="Hexagone 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19B85" w14:textId="77777777" w:rsidR="002517AA" w:rsidRDefault="002517AA">
      <w:pPr>
        <w:spacing w:after="0"/>
      </w:pPr>
      <w:r>
        <w:separator/>
      </w:r>
    </w:p>
  </w:footnote>
  <w:footnote w:type="continuationSeparator" w:id="0">
    <w:p w14:paraId="426453DB" w14:textId="77777777" w:rsidR="002517AA" w:rsidRDefault="002517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 du document :"/>
      <w:tag w:val="Titre du document :"/>
      <w:id w:val="-1396499233"/>
      <w:placeholder>
        <w:docPart w:val="E9D408FD003E4E08B6328C886C3CC1E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 w:multiLine="1"/>
    </w:sdtPr>
    <w:sdtEndPr/>
    <w:sdtContent>
      <w:p w14:paraId="239D4710" w14:textId="356D9047" w:rsidR="00172D10" w:rsidRDefault="00FE3DC0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Travail sur le DAB</w:t>
        </w:r>
      </w:p>
    </w:sdtContent>
  </w:sdt>
  <w:p w14:paraId="63BC0182" w14:textId="77777777" w:rsidR="00172D10" w:rsidRPr="005D120C" w:rsidRDefault="002517AA">
    <w:pPr>
      <w:jc w:val="center"/>
      <w:rPr>
        <w:color w:val="F3642C" w:themeColor="text2"/>
      </w:rPr>
    </w:pPr>
    <w:sdt>
      <w:sdtPr>
        <w:rPr>
          <w:color w:val="F3642C" w:themeColor="text2"/>
        </w:rPr>
        <w:alias w:val="Ellipse :"/>
        <w:tag w:val="Ellipse :"/>
        <w:id w:val="-2048830323"/>
        <w:temporary/>
        <w:showingPlcHdr/>
        <w15:appearance w15:val="hidden"/>
      </w:sdtPr>
      <w:sdtEndPr/>
      <w:sdtContent>
        <w:r w:rsidR="001D74FA" w:rsidRPr="001B0F06">
          <w:rPr>
            <w:color w:val="CB400B" w:themeColor="text2" w:themeShade="BF"/>
            <w:lang w:bidi="fr-FR"/>
          </w:rPr>
          <w:sym w:font="Symbol" w:char="F0B7"/>
        </w:r>
        <w:r w:rsidR="001D74FA" w:rsidRPr="001B0F06">
          <w:rPr>
            <w:color w:val="CB400B" w:themeColor="text2" w:themeShade="BF"/>
            <w:lang w:bidi="fr-FR"/>
          </w:rPr>
          <w:t xml:space="preserve"> </w:t>
        </w:r>
        <w:r w:rsidR="001D74FA" w:rsidRPr="001B0F06">
          <w:rPr>
            <w:color w:val="CB400B" w:themeColor="text2" w:themeShade="BF"/>
            <w:lang w:bidi="fr-FR"/>
          </w:rPr>
          <w:sym w:font="Symbol" w:char="F0B7"/>
        </w:r>
        <w:r w:rsidR="001D74FA" w:rsidRPr="001B0F06">
          <w:rPr>
            <w:color w:val="CB400B" w:themeColor="text2" w:themeShade="BF"/>
            <w:lang w:bidi="fr-FR"/>
          </w:rPr>
          <w:t xml:space="preserve"> </w:t>
        </w:r>
        <w:r w:rsidR="001D74FA" w:rsidRPr="001B0F06">
          <w:rPr>
            <w:color w:val="CB400B" w:themeColor="text2" w:themeShade="BF"/>
            <w:lang w:bidi="fr-FR"/>
          </w:rPr>
          <w:sym w:font="Symbol" w:char="F0B7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6A81D" w14:textId="77777777" w:rsidR="00094803" w:rsidRDefault="00094803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DABF0D" wp14:editId="33E00DFF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e 2" descr="Hexagones de plusieurs couleu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sme 3" descr="Hexagon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sme 4" descr="Hexagone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sme 5" descr="Hexagone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sme 6" descr="Hexagone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E23C9" id="Groupe 2" o:spid="_x0000_s1026" alt="Hexagones de plusieurs couleurs" style="position:absolute;margin-left:324.7pt;margin-top:-149.8pt;width:343.45pt;height:376.55pt;z-index:251657216;mso-position-horizontal-relative:page;mso-position-vertical-relative:page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sme 3" o:spid="_x0000_s1027" type="#_x0000_t75" alt="Hexagone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">
                <v:imagedata r:id="rId9" o:title="Hexagone 4"/>
              </v:shape>
              <v:shape id="Graphisme 4" o:spid="_x0000_s1028" type="#_x0000_t75" alt="Hexagone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">
                <v:imagedata r:id="rId10" o:title="Hexagone 2"/>
              </v:shape>
              <v:shape id="Graphisme 5" o:spid="_x0000_s1029" type="#_x0000_t75" alt="Hexagone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">
                <v:imagedata r:id="rId11" o:title="Hexagone 1"/>
              </v:shape>
              <v:shape id="Graphisme 6" o:spid="_x0000_s1030" type="#_x0000_t75" alt="Hexagone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">
                <v:imagedata r:id="rId12" o:title="Hexagone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C9065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A0C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DC463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3084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49D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F419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286A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7C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BC7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8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116A1F"/>
    <w:multiLevelType w:val="hybridMultilevel"/>
    <w:tmpl w:val="0168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12"/>
    <w:rsid w:val="00033B22"/>
    <w:rsid w:val="00094803"/>
    <w:rsid w:val="000C1F8F"/>
    <w:rsid w:val="00144C8E"/>
    <w:rsid w:val="00172D10"/>
    <w:rsid w:val="001769F2"/>
    <w:rsid w:val="00194F61"/>
    <w:rsid w:val="001A2155"/>
    <w:rsid w:val="001B0F06"/>
    <w:rsid w:val="001C62C8"/>
    <w:rsid w:val="001D74FA"/>
    <w:rsid w:val="00202812"/>
    <w:rsid w:val="002517AA"/>
    <w:rsid w:val="00260E5B"/>
    <w:rsid w:val="00270A19"/>
    <w:rsid w:val="002A2E02"/>
    <w:rsid w:val="002B6B2E"/>
    <w:rsid w:val="002D243B"/>
    <w:rsid w:val="002E20F4"/>
    <w:rsid w:val="002E5A2B"/>
    <w:rsid w:val="00302691"/>
    <w:rsid w:val="00364944"/>
    <w:rsid w:val="00374C02"/>
    <w:rsid w:val="0038009F"/>
    <w:rsid w:val="003F06BF"/>
    <w:rsid w:val="00426F60"/>
    <w:rsid w:val="004437BA"/>
    <w:rsid w:val="004905AD"/>
    <w:rsid w:val="004F53E9"/>
    <w:rsid w:val="00561054"/>
    <w:rsid w:val="005747FE"/>
    <w:rsid w:val="005C4056"/>
    <w:rsid w:val="005D120C"/>
    <w:rsid w:val="006045D9"/>
    <w:rsid w:val="006503B7"/>
    <w:rsid w:val="00694109"/>
    <w:rsid w:val="006A7F12"/>
    <w:rsid w:val="00732598"/>
    <w:rsid w:val="0075116F"/>
    <w:rsid w:val="00805C11"/>
    <w:rsid w:val="00814823"/>
    <w:rsid w:val="00883B68"/>
    <w:rsid w:val="008A25CD"/>
    <w:rsid w:val="008D5B92"/>
    <w:rsid w:val="008F5585"/>
    <w:rsid w:val="00901939"/>
    <w:rsid w:val="0096164A"/>
    <w:rsid w:val="009823B0"/>
    <w:rsid w:val="00A272E4"/>
    <w:rsid w:val="00B76B9C"/>
    <w:rsid w:val="00B903A7"/>
    <w:rsid w:val="00BE2F1B"/>
    <w:rsid w:val="00C13B2F"/>
    <w:rsid w:val="00CD24A6"/>
    <w:rsid w:val="00CD4008"/>
    <w:rsid w:val="00D26E42"/>
    <w:rsid w:val="00D81BA9"/>
    <w:rsid w:val="00DB0EF4"/>
    <w:rsid w:val="00DB5A25"/>
    <w:rsid w:val="00DC2EB5"/>
    <w:rsid w:val="00E02964"/>
    <w:rsid w:val="00E35489"/>
    <w:rsid w:val="00E67C4F"/>
    <w:rsid w:val="00E83345"/>
    <w:rsid w:val="00FD2FA9"/>
    <w:rsid w:val="00FE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74E63"/>
  <w15:docId w15:val="{C7E477F4-282F-4F7B-B7DF-D6F993F8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6BF"/>
    <w:pPr>
      <w:spacing w:after="320" w:line="240" w:lineRule="auto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F06BF"/>
    <w:pPr>
      <w:keepNext/>
      <w:keepLines/>
      <w:shd w:val="clear" w:color="auto" w:fill="3F1D5A" w:themeFill="accent1"/>
      <w:spacing w:before="360" w:after="0" w:line="216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812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0F06"/>
    <w:pPr>
      <w:keepNext/>
      <w:keepLines/>
      <w:spacing w:before="20" w:after="0"/>
      <w:outlineLvl w:val="2"/>
    </w:pPr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0F06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06BF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202812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B0F06"/>
    <w:rPr>
      <w:rFonts w:asciiTheme="majorHAnsi" w:eastAsiaTheme="majorEastAsia" w:hAnsiTheme="majorHAnsi" w:cstheme="majorBidi"/>
      <w:bCs/>
      <w:i/>
      <w:color w:val="CB400B" w:themeColor="text2" w:themeShade="BF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202812"/>
    <w:pPr>
      <w:spacing w:after="0"/>
    </w:pPr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202812"/>
    <w:rPr>
      <w:rFonts w:asciiTheme="majorHAnsi" w:eastAsiaTheme="majorEastAsia" w:hAnsiTheme="majorHAnsi" w:cstheme="majorBidi"/>
      <w:b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2812"/>
    <w:pPr>
      <w:numPr>
        <w:ilvl w:val="1"/>
      </w:numPr>
      <w:spacing w:after="0"/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02812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1B0F06"/>
    <w:rPr>
      <w:rFonts w:asciiTheme="majorHAnsi" w:eastAsiaTheme="majorEastAsia" w:hAnsiTheme="majorHAnsi" w:cstheme="majorBidi"/>
      <w:bCs/>
      <w:i/>
      <w:iCs/>
      <w:color w:val="CB400B" w:themeColor="text2" w:themeShade="BF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B0F06"/>
    <w:rPr>
      <w:b/>
      <w:bCs/>
      <w:color w:val="CB400B" w:themeColor="text2" w:themeShade="BF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/>
      <w:ind w:left="1008" w:hanging="288"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3B68"/>
    <w:pPr>
      <w:shd w:val="clear" w:color="auto" w:fill="3F1D5A" w:themeFill="accent1"/>
      <w:jc w:val="center"/>
    </w:pPr>
    <w:rPr>
      <w:rFonts w:asciiTheme="majorHAnsi" w:eastAsiaTheme="majorEastAsia" w:hAnsiTheme="majorHAnsi"/>
      <w:bCs/>
      <w:iCs/>
      <w:color w:val="FFFFFF" w:themeColor="background1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3B68"/>
    <w:rPr>
      <w:rFonts w:asciiTheme="majorHAnsi" w:eastAsiaTheme="majorEastAsia" w:hAnsiTheme="majorHAnsi"/>
      <w:bCs/>
      <w:iCs/>
      <w:color w:val="FFFFFF" w:themeColor="background1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itredurapport">
    <w:name w:val="Titre du rapport"/>
    <w:basedOn w:val="Titre"/>
    <w:link w:val="Caractredetitrederapport"/>
    <w:qFormat/>
    <w:rsid w:val="008F5585"/>
    <w:pPr>
      <w:contextualSpacing/>
      <w:jc w:val="center"/>
    </w:pPr>
    <w:rPr>
      <w:b w:val="0"/>
    </w:rPr>
  </w:style>
  <w:style w:type="character" w:customStyle="1" w:styleId="Caractredetitrederapport">
    <w:name w:val="Caractère de titre de rapport"/>
    <w:basedOn w:val="TitreCar"/>
    <w:link w:val="Titredurapport"/>
    <w:rsid w:val="008F5585"/>
    <w:rPr>
      <w:rFonts w:asciiTheme="majorHAnsi" w:eastAsiaTheme="majorEastAsia" w:hAnsiTheme="majorHAnsi" w:cstheme="majorBidi"/>
      <w:b w:val="0"/>
      <w:color w:val="CB400B" w:themeColor="text2" w:themeShade="BF"/>
      <w:spacing w:val="5"/>
      <w:kern w:val="28"/>
      <w:sz w:val="44"/>
      <w:szCs w:val="56"/>
      <w14:ligatures w14:val="standardContextual"/>
      <w14:cntxtAlts/>
    </w:rPr>
  </w:style>
  <w:style w:type="character" w:styleId="Lienhypertextesuivivisit">
    <w:name w:val="FollowedHyperlink"/>
    <w:basedOn w:val="Policepardfaut"/>
    <w:uiPriority w:val="99"/>
    <w:semiHidden/>
    <w:unhideWhenUsed/>
    <w:rsid w:val="001B0F06"/>
    <w:rPr>
      <w:color w:val="575F63" w:themeColor="accent6" w:themeShade="BF"/>
      <w:u w:val="single"/>
    </w:rPr>
  </w:style>
  <w:style w:type="character" w:styleId="Lienhypertexte">
    <w:name w:val="Hyperlink"/>
    <w:basedOn w:val="Policepardfaut"/>
    <w:uiPriority w:val="99"/>
    <w:semiHidden/>
    <w:unhideWhenUsed/>
    <w:rsid w:val="001B0F06"/>
    <w:rPr>
      <w:color w:val="217084" w:themeColor="accent4" w:themeShade="80"/>
      <w:u w:val="single"/>
    </w:rPr>
  </w:style>
  <w:style w:type="character" w:customStyle="1" w:styleId="Mentionnonrsolue1">
    <w:name w:val="Mention non résolue 1"/>
    <w:basedOn w:val="Policepardfaut"/>
    <w:uiPriority w:val="99"/>
    <w:semiHidden/>
    <w:unhideWhenUsed/>
    <w:rsid w:val="001B0F06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10.png"/><Relationship Id="rId7" Type="http://schemas.openxmlformats.org/officeDocument/2006/relationships/image" Target="media/image100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6" Type="http://schemas.openxmlformats.org/officeDocument/2006/relationships/image" Target="media/image9.svg"/><Relationship Id="rId11" Type="http://schemas.openxmlformats.org/officeDocument/2006/relationships/image" Target="media/image5.svg"/><Relationship Id="rId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image" Target="media/image11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11.sv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6" Type="http://schemas.openxmlformats.org/officeDocument/2006/relationships/image" Target="media/image9.svg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0" Type="http://schemas.openxmlformats.org/officeDocument/2006/relationships/image" Target="media/image100.png"/><Relationship Id="rId4" Type="http://schemas.openxmlformats.org/officeDocument/2006/relationships/image" Target="media/image7.sv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D408FD003E4E08B6328C886C3CC1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051866-98C1-4887-A5F2-9BAB735C49F4}"/>
      </w:docPartPr>
      <w:docPartBody>
        <w:p w:rsidR="002D4B10" w:rsidRDefault="008C3FFB">
          <w:pPr>
            <w:pStyle w:val="E9D408FD003E4E08B6328C886C3CC1EF"/>
          </w:pPr>
          <w:r w:rsidRPr="008A25CD">
            <w:rPr>
              <w:b/>
              <w:sz w:val="60"/>
              <w:szCs w:val="60"/>
              <w:lang w:bidi="fr-FR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FB"/>
    <w:rsid w:val="002D4B10"/>
    <w:rsid w:val="008C3FFB"/>
    <w:rsid w:val="009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9D408FD003E4E08B6328C886C3CC1EF">
    <w:name w:val="E9D408FD003E4E08B6328C886C3CC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7EA8A-9DD3-414B-8FCB-A2EC4184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399</TotalTime>
  <Pages>6</Pages>
  <Words>271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sur le DAB</dc:title>
  <dc:subject>Module de travail : Unified Process</dc:subject>
  <dc:creator>Kyweez</dc:creator>
  <cp:lastModifiedBy>Aurélien Boudier</cp:lastModifiedBy>
  <cp:revision>2</cp:revision>
  <cp:lastPrinted>2009-08-05T20:41:00Z</cp:lastPrinted>
  <dcterms:created xsi:type="dcterms:W3CDTF">2021-02-17T14:07:00Z</dcterms:created>
  <dcterms:modified xsi:type="dcterms:W3CDTF">2021-02-18T21:35:00Z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